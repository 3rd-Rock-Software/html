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CBF" w:rsidRPr="0024149D" w:rsidRDefault="0024149D" w:rsidP="0024149D">
      <w:pPr>
        <w:pStyle w:val="Title"/>
        <w:jc w:val="center"/>
        <w:rPr>
          <w:rFonts w:ascii="Century Schoolbook" w:hAnsi="Century Schoolbook"/>
          <w:b/>
          <w:color w:val="4472C4" w:themeColor="accent5"/>
          <w:u w:val="single"/>
        </w:rPr>
      </w:pPr>
      <w:r w:rsidRPr="0024149D">
        <w:rPr>
          <w:rFonts w:ascii="Century Schoolbook" w:hAnsi="Century Schoolbook"/>
          <w:b/>
          <w:color w:val="4472C4" w:themeColor="accent5"/>
          <w:u w:val="single"/>
        </w:rPr>
        <w:t>Project 924</w:t>
      </w:r>
    </w:p>
    <w:p w:rsidR="0024149D" w:rsidRPr="0024149D" w:rsidRDefault="0024149D" w:rsidP="0024149D"/>
    <w:p w:rsidR="0024149D" w:rsidRPr="0024149D" w:rsidRDefault="0024149D" w:rsidP="0024149D">
      <w:proofErr w:type="gramStart"/>
      <w:r w:rsidRPr="0024149D">
        <w:t>8.Apr.2015</w:t>
      </w:r>
      <w:proofErr w:type="gramEnd"/>
    </w:p>
    <w:p w:rsidR="0024149D" w:rsidRPr="0024149D" w:rsidRDefault="0024149D" w:rsidP="0024149D">
      <w:r w:rsidRPr="0024149D">
        <w:t>THE PURCHASE</w:t>
      </w:r>
    </w:p>
    <w:p w:rsidR="0024149D" w:rsidRPr="0024149D" w:rsidRDefault="0024149D" w:rsidP="0024149D">
      <w:r w:rsidRPr="0024149D">
        <w:t xml:space="preserve">I bought the </w:t>
      </w:r>
      <w:proofErr w:type="spellStart"/>
      <w:r w:rsidRPr="0024149D">
        <w:t>porsche</w:t>
      </w:r>
      <w:proofErr w:type="spellEnd"/>
      <w:r w:rsidRPr="0024149D">
        <w:t xml:space="preserve"> in Oct 2014. At the time I bought it, I had nowhere to store it so it had to stay on </w:t>
      </w:r>
      <w:proofErr w:type="gramStart"/>
      <w:r w:rsidRPr="0024149D">
        <w:t>My</w:t>
      </w:r>
      <w:proofErr w:type="gramEnd"/>
      <w:r w:rsidRPr="0024149D">
        <w:t xml:space="preserve"> </w:t>
      </w:r>
      <w:proofErr w:type="spellStart"/>
      <w:r w:rsidRPr="0024149D">
        <w:t>ex wife's</w:t>
      </w:r>
      <w:proofErr w:type="spellEnd"/>
      <w:r w:rsidRPr="0024149D">
        <w:t xml:space="preserve"> drive. This wasn't a problem because I am mates with my ex and her boyfriend and he is in to messing about with old cars so he was happy to look after it. Besides it was him that I bought it </w:t>
      </w:r>
      <w:proofErr w:type="gramStart"/>
      <w:r w:rsidRPr="0024149D">
        <w:t>off .</w:t>
      </w:r>
      <w:proofErr w:type="gramEnd"/>
      <w:r w:rsidRPr="0024149D">
        <w:t xml:space="preserve"> However, this did mean that working on it was a bit of a challenge due to lack of space, cover etc.</w:t>
      </w:r>
    </w:p>
    <w:p w:rsidR="0024149D" w:rsidRPr="0024149D" w:rsidRDefault="0024149D" w:rsidP="0024149D"/>
    <w:p w:rsidR="0024149D" w:rsidRPr="0024149D" w:rsidRDefault="0024149D" w:rsidP="0024149D">
      <w:r w:rsidRPr="0024149D">
        <w:t>At the time of purchase it was in a bit of a sorry state. The exterior on first glance didn't look too sad but take a step closer and all was not well. The paint had an orange peel effect all over the body and it was faded and very tired looking. As a result of sitting outside in all weathers there was a slight green tinge due to algae that had started to grow. The rubber seals around the doors and windows had ceased to do their job properly and allowed moisture to gain access to the interior.</w:t>
      </w:r>
    </w:p>
    <w:p w:rsidR="0024149D" w:rsidRPr="0024149D" w:rsidRDefault="0024149D" w:rsidP="0024149D"/>
    <w:p w:rsidR="0024149D" w:rsidRPr="0024149D" w:rsidRDefault="0024149D" w:rsidP="0024149D">
      <w:r w:rsidRPr="0024149D">
        <w:t xml:space="preserve">There were 2 flat </w:t>
      </w:r>
      <w:proofErr w:type="spellStart"/>
      <w:r w:rsidRPr="0024149D">
        <w:t>tyres</w:t>
      </w:r>
      <w:proofErr w:type="spellEnd"/>
      <w:r w:rsidRPr="0024149D">
        <w:t xml:space="preserve"> and I hate to think what state the brakes are in.</w:t>
      </w:r>
    </w:p>
    <w:p w:rsidR="0024149D" w:rsidRPr="0024149D" w:rsidRDefault="0024149D" w:rsidP="0024149D"/>
    <w:p w:rsidR="0024149D" w:rsidRPr="0024149D" w:rsidRDefault="0024149D" w:rsidP="0024149D">
      <w:r w:rsidRPr="0024149D">
        <w:t>Inside, the story wasn't much better. The carpet was very worn and dirty. The seats had been heavily abused and had holes and worn patches of fabric all over. Random bits of wire protruded from holes in the dashboard where once there had been some sort of dial displaying useful information. The dashboard itself had cracked into a patchwork of crazy paving effect as a result of being exposed to too much sun. It looked like the slightest touch would cause it to disintegrate into 1000's of pieces.</w:t>
      </w:r>
    </w:p>
    <w:p w:rsidR="0024149D" w:rsidRPr="0024149D" w:rsidRDefault="0024149D" w:rsidP="0024149D"/>
    <w:p w:rsidR="0024149D" w:rsidRPr="0024149D" w:rsidRDefault="0024149D" w:rsidP="0024149D">
      <w:r w:rsidRPr="0024149D">
        <w:t>FUTURE PLANS</w:t>
      </w:r>
    </w:p>
    <w:p w:rsidR="0024149D" w:rsidRPr="0024149D" w:rsidRDefault="0024149D" w:rsidP="0024149D">
      <w:proofErr w:type="gramStart"/>
      <w:r w:rsidRPr="0024149D">
        <w:t>1.strip</w:t>
      </w:r>
      <w:proofErr w:type="gramEnd"/>
      <w:r w:rsidRPr="0024149D">
        <w:t xml:space="preserve"> back to bare shell</w:t>
      </w:r>
    </w:p>
    <w:p w:rsidR="0024149D" w:rsidRPr="0024149D" w:rsidRDefault="0024149D" w:rsidP="0024149D">
      <w:proofErr w:type="gramStart"/>
      <w:r w:rsidRPr="0024149D">
        <w:t>2.acid</w:t>
      </w:r>
      <w:proofErr w:type="gramEnd"/>
      <w:r w:rsidRPr="0024149D">
        <w:t xml:space="preserve"> dip</w:t>
      </w:r>
    </w:p>
    <w:p w:rsidR="0024149D" w:rsidRPr="0024149D" w:rsidRDefault="0024149D" w:rsidP="0024149D">
      <w:proofErr w:type="gramStart"/>
      <w:r w:rsidRPr="0024149D">
        <w:t>3.replace</w:t>
      </w:r>
      <w:proofErr w:type="gramEnd"/>
      <w:r w:rsidRPr="0024149D">
        <w:t xml:space="preserve"> broken/worn parts</w:t>
      </w:r>
    </w:p>
    <w:p w:rsidR="0024149D" w:rsidRPr="0024149D" w:rsidRDefault="0024149D" w:rsidP="0024149D">
      <w:proofErr w:type="gramStart"/>
      <w:r w:rsidRPr="0024149D">
        <w:t>4.respray</w:t>
      </w:r>
      <w:proofErr w:type="gramEnd"/>
    </w:p>
    <w:p w:rsidR="0024149D" w:rsidRPr="0024149D" w:rsidRDefault="0024149D" w:rsidP="0024149D">
      <w:proofErr w:type="gramStart"/>
      <w:r w:rsidRPr="0024149D">
        <w:t>5.rebuild</w:t>
      </w:r>
      <w:proofErr w:type="gramEnd"/>
    </w:p>
    <w:p w:rsidR="0024149D" w:rsidRPr="0024149D" w:rsidRDefault="0024149D" w:rsidP="0024149D"/>
    <w:p w:rsidR="0024149D" w:rsidRPr="0024149D" w:rsidRDefault="0024149D" w:rsidP="0024149D">
      <w:r w:rsidRPr="0024149D">
        <w:t>All a bit vague at the moment but until I can actually start pulling it apart and see what I'm faced with I won't really have an idea of specifics.</w:t>
      </w:r>
    </w:p>
    <w:p w:rsidR="0024149D" w:rsidRPr="0024149D" w:rsidRDefault="0024149D" w:rsidP="0024149D">
      <w:r w:rsidRPr="0024149D">
        <w:t xml:space="preserve">I can't do anything until I move and then of course I'll have a garage to put it in but no spare cash to be able to do anything. I'm sure everything will work out in the end. I can't wait to take it to </w:t>
      </w:r>
      <w:proofErr w:type="spellStart"/>
      <w:r w:rsidRPr="0024149D">
        <w:t>LeMans</w:t>
      </w:r>
      <w:proofErr w:type="spellEnd"/>
      <w:r w:rsidRPr="0024149D">
        <w:t>.</w:t>
      </w:r>
    </w:p>
    <w:p w:rsidR="0024149D" w:rsidRPr="0024149D" w:rsidRDefault="0024149D" w:rsidP="0024149D"/>
    <w:p w:rsidR="0024149D" w:rsidRPr="0024149D" w:rsidRDefault="0024149D" w:rsidP="0024149D">
      <w:r w:rsidRPr="0024149D">
        <w:t>In garage Thurs 7th may 2015. Coincidentally the same day as voting. I wonder who's in power.</w:t>
      </w:r>
    </w:p>
    <w:p w:rsidR="0024149D" w:rsidRPr="0024149D" w:rsidRDefault="0024149D" w:rsidP="0024149D"/>
    <w:p w:rsidR="0024149D" w:rsidRPr="0024149D" w:rsidRDefault="0024149D" w:rsidP="0024149D">
      <w:pPr>
        <w:rPr>
          <w:rFonts w:cs="Segoe UI Symbol"/>
        </w:rPr>
      </w:pPr>
      <w:r w:rsidRPr="0024149D">
        <w:t xml:space="preserve">Conservatives </w:t>
      </w:r>
      <w:r w:rsidRPr="0024149D">
        <w:rPr>
          <w:rFonts w:ascii="Segoe UI Symbol" w:hAnsi="Segoe UI Symbol" w:cs="Segoe UI Symbol"/>
        </w:rPr>
        <w:t>😊</w:t>
      </w:r>
    </w:p>
    <w:p w:rsidR="0024149D" w:rsidRPr="0024149D" w:rsidRDefault="0024149D" w:rsidP="0024149D">
      <w:pPr>
        <w:rPr>
          <w:rFonts w:cs="Segoe UI Symbol"/>
        </w:rPr>
      </w:pPr>
    </w:p>
    <w:p w:rsidR="0024149D" w:rsidRDefault="0024149D">
      <w:pPr>
        <w:rPr>
          <w:rFonts w:cs="Segoe UI Symbol"/>
        </w:rPr>
      </w:pPr>
      <w:r>
        <w:rPr>
          <w:rFonts w:cs="Segoe UI Symbol"/>
        </w:rPr>
        <w:br w:type="page"/>
      </w:r>
    </w:p>
    <w:p w:rsidR="0024149D" w:rsidRDefault="0024149D" w:rsidP="0024149D">
      <w:pPr>
        <w:rPr>
          <w:rFonts w:cs="Segoe UI Symbol"/>
        </w:rPr>
      </w:pPr>
      <w:r w:rsidRPr="0024149D">
        <w:rPr>
          <w:rFonts w:cs="Segoe UI Symbol"/>
        </w:rPr>
        <w:lastRenderedPageBreak/>
        <w:t>15</w:t>
      </w:r>
      <w:r w:rsidRPr="0024149D">
        <w:rPr>
          <w:rFonts w:cs="Segoe UI Symbol"/>
          <w:vertAlign w:val="superscript"/>
        </w:rPr>
        <w:t>th</w:t>
      </w:r>
      <w:r w:rsidRPr="0024149D">
        <w:rPr>
          <w:rFonts w:cs="Segoe UI Symbol"/>
        </w:rPr>
        <w:t xml:space="preserve"> </w:t>
      </w:r>
      <w:r>
        <w:rPr>
          <w:rFonts w:cs="Segoe UI Symbol"/>
        </w:rPr>
        <w:t>July 2015</w:t>
      </w:r>
    </w:p>
    <w:p w:rsidR="0024149D" w:rsidRDefault="0024149D" w:rsidP="0024149D">
      <w:pPr>
        <w:rPr>
          <w:rFonts w:cs="Segoe UI Symbol"/>
        </w:rPr>
      </w:pPr>
    </w:p>
    <w:p w:rsidR="0024149D" w:rsidRDefault="0024149D" w:rsidP="0024149D">
      <w:pPr>
        <w:rPr>
          <w:rFonts w:cs="Segoe UI Symbol"/>
        </w:rPr>
      </w:pPr>
      <w:r>
        <w:rPr>
          <w:rFonts w:cs="Segoe UI Symbol"/>
        </w:rPr>
        <w:t>The silicone pipes are all fitted</w:t>
      </w:r>
    </w:p>
    <w:p w:rsidR="0024149D" w:rsidRDefault="0024149D" w:rsidP="0024149D">
      <w:pPr>
        <w:rPr>
          <w:rFonts w:cs="Segoe UI Symbol"/>
        </w:rPr>
      </w:pPr>
      <w:r>
        <w:rPr>
          <w:rFonts w:cs="Segoe UI Symbol"/>
        </w:rPr>
        <w:t>I have also changed spark plugs, distributer cap, water pump, timing belt and alternator belt. It runs…</w:t>
      </w:r>
      <w:bookmarkStart w:id="0" w:name="_GoBack"/>
      <w:bookmarkEnd w:id="0"/>
    </w:p>
    <w:sectPr w:rsidR="0024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9D"/>
    <w:rsid w:val="0024149D"/>
    <w:rsid w:val="00693CBF"/>
    <w:rsid w:val="009B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8C5F8-3D01-47BC-9DB8-4188A92F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Theme="minorHAnsi" w:hAnsi="Century Schoolbook"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Weatherle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Weatherley</dc:creator>
  <cp:keywords/>
  <dc:description/>
  <cp:lastModifiedBy>Simon Weatherley</cp:lastModifiedBy>
  <cp:revision>1</cp:revision>
  <dcterms:created xsi:type="dcterms:W3CDTF">2015-07-15T09:31:00Z</dcterms:created>
  <dcterms:modified xsi:type="dcterms:W3CDTF">2015-07-15T09:35:00Z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